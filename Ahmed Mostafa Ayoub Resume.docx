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EAE9" w14:textId="1A425D32" w:rsidR="008115E5" w:rsidRDefault="00487981">
      <w:pPr>
        <w:pStyle w:val="Name"/>
      </w:pPr>
      <w:r>
        <w:t>AHmed mostafa</w:t>
      </w:r>
      <w:r w:rsidR="004713A8">
        <w:t xml:space="preserve"> Ayoub</w:t>
      </w:r>
    </w:p>
    <w:p w14:paraId="3ADC9F88" w14:textId="77777777" w:rsidR="00415872" w:rsidRDefault="00415872" w:rsidP="00415872">
      <w:pPr>
        <w:pStyle w:val="ContactInfo"/>
      </w:pPr>
    </w:p>
    <w:p w14:paraId="1FB73ADA" w14:textId="05D45D46" w:rsidR="00415872" w:rsidRDefault="000F69DB" w:rsidP="00415872">
      <w:pPr>
        <w:pStyle w:val="Heading1"/>
      </w:pPr>
      <w:r>
        <w:t>Personal Data</w:t>
      </w:r>
    </w:p>
    <w:p w14:paraId="24D6D638" w14:textId="782060BA" w:rsidR="007C1F52" w:rsidRDefault="00693D81" w:rsidP="007C1F52">
      <w:pPr>
        <w:pStyle w:val="ContactInfo"/>
      </w:pPr>
      <w:r>
        <w:t>ADDRESS</w:t>
      </w:r>
      <w:r w:rsidR="004718BC">
        <w:t>:</w:t>
      </w:r>
      <w:r>
        <w:t xml:space="preserve"> </w:t>
      </w:r>
      <w:r w:rsidR="00212FD6">
        <w:t>10</w:t>
      </w:r>
      <w:r w:rsidR="00212FD6" w:rsidRPr="00212FD6">
        <w:rPr>
          <w:vertAlign w:val="superscript"/>
        </w:rPr>
        <w:t>th</w:t>
      </w:r>
      <w:r w:rsidR="00212FD6">
        <w:t xml:space="preserve"> Of Ramadan city, Egypt</w:t>
      </w:r>
    </w:p>
    <w:p w14:paraId="3D379121" w14:textId="0D2BC219" w:rsidR="007C1F52" w:rsidRDefault="007C1F52" w:rsidP="007C1F52">
      <w:pPr>
        <w:pStyle w:val="ContactInfo"/>
      </w:pPr>
      <w:r>
        <w:t>PHONE</w:t>
      </w:r>
      <w:r w:rsidR="004718BC">
        <w:t xml:space="preserve">: </w:t>
      </w:r>
      <w:r w:rsidR="007E73AA">
        <w:t xml:space="preserve">   </w:t>
      </w:r>
      <w:r w:rsidR="00212FD6">
        <w:t>(+20)</w:t>
      </w:r>
      <w:r w:rsidR="005A43D5">
        <w:t xml:space="preserve"> </w:t>
      </w:r>
      <w:r w:rsidR="00212FD6">
        <w:t>01069966970</w:t>
      </w:r>
      <w:r w:rsidR="00691927">
        <w:t xml:space="preserve"> </w:t>
      </w:r>
    </w:p>
    <w:p w14:paraId="4A0271D1" w14:textId="3CB33C47" w:rsidR="00E20155" w:rsidRPr="004718BC" w:rsidRDefault="007C1F52" w:rsidP="007C1F52">
      <w:pPr>
        <w:pStyle w:val="ContactInfo"/>
      </w:pPr>
      <w:r>
        <w:t>EMAIL</w:t>
      </w:r>
      <w:r w:rsidR="007E27BB">
        <w:t>:</w:t>
      </w:r>
      <w:r w:rsidR="007E73AA">
        <w:t xml:space="preserve">     </w:t>
      </w:r>
      <w:hyperlink r:id="rId8" w:history="1">
        <w:r w:rsidR="00073FB1" w:rsidRPr="008E7775">
          <w:rPr>
            <w:rStyle w:val="Hyperlink"/>
          </w:rPr>
          <w:t>ahmedmostafa447@outlook.com</w:t>
        </w:r>
      </w:hyperlink>
      <w:r w:rsidR="00487981">
        <w:t xml:space="preserve"> </w:t>
      </w:r>
    </w:p>
    <w:p w14:paraId="006DF9BB" w14:textId="431C42F7" w:rsidR="00814759" w:rsidRPr="00814759" w:rsidRDefault="007C1F52" w:rsidP="00814759">
      <w:pPr>
        <w:pStyle w:val="ContactInfo"/>
        <w:rPr>
          <w:rFonts w:ascii="Segoe UI" w:eastAsia="Times New Roman" w:hAnsi="Segoe UI" w:cs="Segoe UI"/>
          <w:color w:val="676B5F"/>
          <w:sz w:val="18"/>
          <w:szCs w:val="18"/>
          <w:shd w:val="clear" w:color="auto" w:fill="FFFFFF"/>
        </w:rPr>
      </w:pPr>
      <w:r>
        <w:t>LINKS</w:t>
      </w:r>
      <w:r w:rsidR="007E27BB">
        <w:t>:</w:t>
      </w:r>
      <w:r w:rsidR="005A43D5">
        <w:t xml:space="preserve">     </w:t>
      </w:r>
      <w:hyperlink r:id="rId9" w:history="1">
        <w:r w:rsidR="007F18F5" w:rsidRPr="007F18F5">
          <w:rPr>
            <w:rStyle w:val="Hyperlink"/>
          </w:rPr>
          <w:t>All Links</w:t>
        </w:r>
      </w:hyperlink>
    </w:p>
    <w:p w14:paraId="52726D9B" w14:textId="2475E299" w:rsidR="008115E5" w:rsidRDefault="00386FB8">
      <w:pPr>
        <w:pStyle w:val="Heading1"/>
      </w:pPr>
      <w:r>
        <w:t>INTErst</w:t>
      </w:r>
    </w:p>
    <w:p w14:paraId="0AF251A4" w14:textId="552DBEC0" w:rsidR="00872543" w:rsidRDefault="00856614" w:rsidP="00872543">
      <w:r>
        <w:t xml:space="preserve">I have a mix of experience </w:t>
      </w:r>
      <w:r w:rsidR="00EF5CA1">
        <w:t xml:space="preserve">in </w:t>
      </w:r>
      <w:r w:rsidR="00D8373E">
        <w:t xml:space="preserve">Artificial intelligence </w:t>
      </w:r>
      <w:r w:rsidR="00EF5CA1">
        <w:t xml:space="preserve">and medical </w:t>
      </w:r>
      <w:r w:rsidR="00872543">
        <w:t xml:space="preserve">field. My </w:t>
      </w:r>
      <w:r w:rsidR="00347C6A">
        <w:t xml:space="preserve">interest </w:t>
      </w:r>
      <w:r w:rsidR="00F705E7">
        <w:t>are to apply m</w:t>
      </w:r>
      <w:r w:rsidR="00DB3185">
        <w:t xml:space="preserve">y </w:t>
      </w:r>
      <w:r w:rsidR="00F705E7">
        <w:t>medical knowledge</w:t>
      </w:r>
      <w:r w:rsidR="00DB3185">
        <w:t xml:space="preserve"> with Ai to </w:t>
      </w:r>
      <w:r w:rsidR="00F705E7">
        <w:t xml:space="preserve"> </w:t>
      </w:r>
      <w:r w:rsidR="00D8373E">
        <w:t>improve the medical field and connect it with AI</w:t>
      </w:r>
      <w:r w:rsidR="00F01E44">
        <w:t>.</w:t>
      </w:r>
    </w:p>
    <w:p w14:paraId="3DF94799" w14:textId="4C73F12F" w:rsidR="001C230C" w:rsidRDefault="000610E2" w:rsidP="00C65AC8">
      <w:pPr>
        <w:pStyle w:val="Heading1"/>
      </w:pPr>
      <w:r>
        <w:t>Skiils</w:t>
      </w:r>
    </w:p>
    <w:p w14:paraId="45999F44" w14:textId="6DE28BC2" w:rsidR="00592825" w:rsidRDefault="00592825" w:rsidP="00381DDB">
      <w:pPr>
        <w:pStyle w:val="ListParagraph"/>
        <w:numPr>
          <w:ilvl w:val="0"/>
          <w:numId w:val="15"/>
        </w:numPr>
      </w:pPr>
      <w:r>
        <w:t xml:space="preserve">Deep learning </w:t>
      </w:r>
    </w:p>
    <w:p w14:paraId="08393C5B" w14:textId="7A20C4AC" w:rsidR="00592825" w:rsidRDefault="00592825" w:rsidP="002E44AE">
      <w:pPr>
        <w:pStyle w:val="ListParagraph"/>
        <w:numPr>
          <w:ilvl w:val="0"/>
          <w:numId w:val="15"/>
        </w:numPr>
      </w:pPr>
      <w:r>
        <w:t>Machine learning</w:t>
      </w:r>
    </w:p>
    <w:p w14:paraId="78C8D3C8" w14:textId="5943EDDC" w:rsidR="00914D2C" w:rsidRDefault="00914D2C" w:rsidP="002E44AE">
      <w:pPr>
        <w:pStyle w:val="ListParagraph"/>
        <w:numPr>
          <w:ilvl w:val="0"/>
          <w:numId w:val="15"/>
        </w:numPr>
      </w:pPr>
      <w:r>
        <w:t xml:space="preserve">Data Science </w:t>
      </w:r>
    </w:p>
    <w:p w14:paraId="577F085F" w14:textId="53A3220F" w:rsidR="00914D2C" w:rsidRDefault="00914D2C" w:rsidP="002E44AE">
      <w:pPr>
        <w:pStyle w:val="ListParagraph"/>
        <w:numPr>
          <w:ilvl w:val="0"/>
          <w:numId w:val="15"/>
        </w:numPr>
      </w:pPr>
      <w:r>
        <w:t>Data analysis</w:t>
      </w:r>
    </w:p>
    <w:p w14:paraId="0A5CA01F" w14:textId="0F64EA6D" w:rsidR="002E44AE" w:rsidRDefault="00A562A0" w:rsidP="002E44AE">
      <w:pPr>
        <w:pStyle w:val="ListParagraph"/>
        <w:numPr>
          <w:ilvl w:val="0"/>
          <w:numId w:val="15"/>
        </w:numPr>
      </w:pPr>
      <w:r>
        <w:t>Programming language: (Python  )</w:t>
      </w:r>
    </w:p>
    <w:p w14:paraId="1E297F5A" w14:textId="6AFC4B25" w:rsidR="002E44AE" w:rsidRDefault="002E44AE" w:rsidP="002E44AE">
      <w:pPr>
        <w:pStyle w:val="ListParagraph"/>
        <w:numPr>
          <w:ilvl w:val="0"/>
          <w:numId w:val="15"/>
        </w:numPr>
      </w:pPr>
      <w:r>
        <w:t>Framework: (Python,</w:t>
      </w:r>
      <w:r w:rsidR="008F1D52">
        <w:t xml:space="preserve"> Tensorflow, </w:t>
      </w:r>
      <w:proofErr w:type="spellStart"/>
      <w:r w:rsidR="00DE2B66">
        <w:t>OpenCv</w:t>
      </w:r>
      <w:proofErr w:type="spellEnd"/>
      <w:r w:rsidR="00DE2B66">
        <w:t>)</w:t>
      </w:r>
    </w:p>
    <w:p w14:paraId="2CF11EFD" w14:textId="5710B5E4" w:rsidR="00580950" w:rsidRDefault="00914D2C" w:rsidP="00536293">
      <w:pPr>
        <w:pStyle w:val="ListParagraph"/>
        <w:numPr>
          <w:ilvl w:val="0"/>
          <w:numId w:val="15"/>
        </w:numPr>
      </w:pPr>
      <w:r>
        <w:t xml:space="preserve">Pharmacy: ( </w:t>
      </w:r>
      <w:r w:rsidR="002C4418">
        <w:t>O</w:t>
      </w:r>
      <w:r>
        <w:t xml:space="preserve">TC, </w:t>
      </w:r>
      <w:r w:rsidR="002C4418">
        <w:t xml:space="preserve">Pharmacology </w:t>
      </w:r>
      <w:r w:rsidR="00DC28D6">
        <w:t xml:space="preserve"> )</w:t>
      </w:r>
    </w:p>
    <w:p w14:paraId="1BD93400" w14:textId="697BAE83" w:rsidR="00580950" w:rsidRDefault="00580950" w:rsidP="00580950">
      <w:pPr>
        <w:pStyle w:val="Heading1"/>
      </w:pPr>
      <w:r>
        <w:t>Languages</w:t>
      </w:r>
    </w:p>
    <w:p w14:paraId="51268B52" w14:textId="413F581A" w:rsidR="00580950" w:rsidRDefault="00107BAF" w:rsidP="00580950">
      <w:pPr>
        <w:pStyle w:val="ListParagraph"/>
        <w:numPr>
          <w:ilvl w:val="0"/>
          <w:numId w:val="28"/>
        </w:numPr>
      </w:pPr>
      <w:r>
        <w:t>Arabic (Mother language)</w:t>
      </w:r>
    </w:p>
    <w:p w14:paraId="14ED49AB" w14:textId="5D39A434" w:rsidR="00107BAF" w:rsidRDefault="00107BAF" w:rsidP="00580950">
      <w:pPr>
        <w:pStyle w:val="ListParagraph"/>
        <w:numPr>
          <w:ilvl w:val="0"/>
          <w:numId w:val="28"/>
        </w:numPr>
      </w:pPr>
      <w:r>
        <w:t>English (Fluent)</w:t>
      </w:r>
    </w:p>
    <w:p w14:paraId="5BEC372C" w14:textId="119B6D11" w:rsidR="008115E5" w:rsidRDefault="00635C4F">
      <w:pPr>
        <w:pStyle w:val="Heading1"/>
      </w:pPr>
      <w:r>
        <w:t xml:space="preserve">Programming EXPERIENCE </w:t>
      </w:r>
    </w:p>
    <w:p w14:paraId="100D833B" w14:textId="35612464" w:rsidR="008115E5" w:rsidRPr="002A202E" w:rsidRDefault="00DC28D6" w:rsidP="002A202E">
      <w:pPr>
        <w:rPr>
          <w:b/>
          <w:bCs/>
        </w:rPr>
      </w:pPr>
      <w:r w:rsidRPr="002A202E">
        <w:rPr>
          <w:b/>
          <w:bCs/>
        </w:rPr>
        <w:t xml:space="preserve">Artificial intelligence </w:t>
      </w:r>
    </w:p>
    <w:p w14:paraId="717025A7" w14:textId="05F0459A" w:rsidR="008115E5" w:rsidRDefault="003073CE">
      <w:r>
        <w:t xml:space="preserve">Deep learning trainer </w:t>
      </w:r>
      <w:r w:rsidR="00AD3895">
        <w:t>| Jun-2023 to Aug-2023</w:t>
      </w:r>
    </w:p>
    <w:p w14:paraId="164A3BF8" w14:textId="77777777" w:rsidR="00381DDB" w:rsidRDefault="00BB3338" w:rsidP="00381DDB">
      <w:pPr>
        <w:pStyle w:val="ListBullet"/>
        <w:numPr>
          <w:ilvl w:val="0"/>
          <w:numId w:val="27"/>
        </w:numPr>
      </w:pPr>
      <w:r>
        <w:t xml:space="preserve">Emotion Detection project </w:t>
      </w:r>
    </w:p>
    <w:p w14:paraId="54931532" w14:textId="77777777" w:rsidR="00381DDB" w:rsidRDefault="00BB3338" w:rsidP="00381DDB">
      <w:pPr>
        <w:pStyle w:val="ListBullet"/>
        <w:numPr>
          <w:ilvl w:val="0"/>
          <w:numId w:val="27"/>
        </w:numPr>
      </w:pPr>
      <w:r>
        <w:t>Breast Cancer Project</w:t>
      </w:r>
    </w:p>
    <w:p w14:paraId="597B2133" w14:textId="77777777" w:rsidR="00381DDB" w:rsidRDefault="00D475CF" w:rsidP="00381DDB">
      <w:pPr>
        <w:pStyle w:val="ListBullet"/>
        <w:numPr>
          <w:ilvl w:val="0"/>
          <w:numId w:val="27"/>
        </w:numPr>
      </w:pPr>
      <w:r>
        <w:t>Pre trained model using image dataset</w:t>
      </w:r>
    </w:p>
    <w:p w14:paraId="781BA479" w14:textId="0C8EB324" w:rsidR="00E40C7E" w:rsidRDefault="00826629" w:rsidP="00381DDB">
      <w:pPr>
        <w:pStyle w:val="ListBullet"/>
        <w:numPr>
          <w:ilvl w:val="0"/>
          <w:numId w:val="27"/>
        </w:numPr>
      </w:pPr>
      <w:r>
        <w:lastRenderedPageBreak/>
        <w:t xml:space="preserve">Compare between 3 per trained model using </w:t>
      </w:r>
      <w:r w:rsidR="00E40C7E">
        <w:t>image dataset</w:t>
      </w:r>
    </w:p>
    <w:p w14:paraId="6E776183" w14:textId="16F11AF3" w:rsidR="00635C4F" w:rsidRDefault="00635C4F" w:rsidP="00635C4F">
      <w:pPr>
        <w:pStyle w:val="Heading1"/>
      </w:pPr>
      <w:r>
        <w:t xml:space="preserve">Pharmacy EXPERIENCE </w:t>
      </w:r>
    </w:p>
    <w:p w14:paraId="1B6C7CBC" w14:textId="3B67D6AE" w:rsidR="00635C4F" w:rsidRDefault="00B61AB2" w:rsidP="008505D3">
      <w:pPr>
        <w:pStyle w:val="ListBullet"/>
        <w:numPr>
          <w:ilvl w:val="0"/>
          <w:numId w:val="24"/>
        </w:numPr>
      </w:pPr>
      <w:r>
        <w:t xml:space="preserve">Community pharmacy </w:t>
      </w:r>
      <w:r w:rsidR="00271D19">
        <w:t>(Jun-2022 to present )</w:t>
      </w:r>
    </w:p>
    <w:p w14:paraId="345680E2" w14:textId="32B305BD" w:rsidR="00271D19" w:rsidRDefault="00271D19" w:rsidP="008505D3">
      <w:pPr>
        <w:pStyle w:val="ListBullet"/>
        <w:numPr>
          <w:ilvl w:val="0"/>
          <w:numId w:val="24"/>
        </w:numPr>
      </w:pPr>
      <w:r>
        <w:t>Delta pharmaceutical</w:t>
      </w:r>
      <w:r w:rsidR="006321C5">
        <w:t xml:space="preserve"> Company training</w:t>
      </w:r>
      <w:r w:rsidR="00354322">
        <w:t xml:space="preserve"> (2021)</w:t>
      </w:r>
    </w:p>
    <w:p w14:paraId="7FA3B190" w14:textId="30481E2C" w:rsidR="006321C5" w:rsidRDefault="006321C5" w:rsidP="008505D3">
      <w:pPr>
        <w:pStyle w:val="ListBullet"/>
        <w:numPr>
          <w:ilvl w:val="0"/>
          <w:numId w:val="24"/>
        </w:numPr>
      </w:pPr>
      <w:proofErr w:type="spellStart"/>
      <w:r>
        <w:t>Memphies</w:t>
      </w:r>
      <w:proofErr w:type="spellEnd"/>
      <w:r>
        <w:t xml:space="preserve"> Pharmaceutical </w:t>
      </w:r>
      <w:r w:rsidR="00B23023">
        <w:t>C</w:t>
      </w:r>
      <w:r>
        <w:t>ompany training</w:t>
      </w:r>
      <w:r w:rsidR="00B23023">
        <w:t xml:space="preserve"> (2</w:t>
      </w:r>
      <w:r w:rsidR="00354322">
        <w:t>021)</w:t>
      </w:r>
    </w:p>
    <w:p w14:paraId="0C1C894C" w14:textId="15822311" w:rsidR="006321C5" w:rsidRDefault="00B23023" w:rsidP="008505D3">
      <w:pPr>
        <w:pStyle w:val="ListBullet"/>
        <w:numPr>
          <w:ilvl w:val="0"/>
          <w:numId w:val="24"/>
        </w:numPr>
      </w:pPr>
      <w:r>
        <w:t>Nile pharmaceutical Company training (2019)</w:t>
      </w:r>
    </w:p>
    <w:sdt>
      <w:sdtPr>
        <w:id w:val="720946933"/>
        <w:placeholder>
          <w:docPart w:val="DCCBD4DF556A5C4ABECC28EFBE2B5670"/>
        </w:placeholder>
        <w:temporary/>
        <w:showingPlcHdr/>
        <w15:appearance w15:val="hidden"/>
      </w:sdtPr>
      <w:sdtEndPr/>
      <w:sdtContent>
        <w:p w14:paraId="2BCE975E" w14:textId="77777777" w:rsidR="008115E5" w:rsidRDefault="00691927">
          <w:pPr>
            <w:pStyle w:val="Heading1"/>
          </w:pPr>
          <w:r>
            <w:t>Education</w:t>
          </w:r>
        </w:p>
      </w:sdtContent>
    </w:sdt>
    <w:p w14:paraId="33143AB8" w14:textId="73D11DCF" w:rsidR="007603AF" w:rsidRDefault="00E07714" w:rsidP="000C658C">
      <w:pPr>
        <w:pStyle w:val="ListParagraph"/>
        <w:numPr>
          <w:ilvl w:val="0"/>
          <w:numId w:val="14"/>
        </w:numPr>
      </w:pPr>
      <w:r>
        <w:t xml:space="preserve">Bachelor’s </w:t>
      </w:r>
      <w:r w:rsidR="004F7EE6">
        <w:t xml:space="preserve">of Pharmacy from Sinai University </w:t>
      </w:r>
    </w:p>
    <w:p w14:paraId="74BF73FE" w14:textId="3236A4F0" w:rsidR="007603AF" w:rsidRDefault="000C658C" w:rsidP="007603AF">
      <w:pPr>
        <w:pStyle w:val="Heading1"/>
      </w:pPr>
      <w:r>
        <w:t xml:space="preserve">Courses &amp; Certifications </w:t>
      </w:r>
    </w:p>
    <w:p w14:paraId="1F0F7CA9" w14:textId="77777777" w:rsidR="00E5416F" w:rsidRPr="008505D3" w:rsidRDefault="006F1B8F" w:rsidP="00E5416F">
      <w:pPr>
        <w:rPr>
          <w:b/>
          <w:bCs/>
        </w:rPr>
      </w:pPr>
      <w:r w:rsidRPr="008505D3">
        <w:rPr>
          <w:b/>
          <w:bCs/>
        </w:rPr>
        <w:t xml:space="preserve">Artificial intelligence &amp; Programming </w:t>
      </w:r>
    </w:p>
    <w:p w14:paraId="3FBC93B7" w14:textId="674DF9CC" w:rsidR="008505D3" w:rsidRDefault="000C658C" w:rsidP="008505D3">
      <w:pPr>
        <w:pStyle w:val="ListParagraph"/>
        <w:numPr>
          <w:ilvl w:val="0"/>
          <w:numId w:val="14"/>
        </w:numPr>
      </w:pPr>
      <w:r>
        <w:t>Artificial intelligence Diploma from Instant</w:t>
      </w:r>
    </w:p>
    <w:p w14:paraId="0637781C" w14:textId="73B7371F" w:rsidR="00E5416F" w:rsidRPr="008505D3" w:rsidRDefault="00E5416F" w:rsidP="00E5416F">
      <w:pPr>
        <w:rPr>
          <w:b/>
          <w:bCs/>
        </w:rPr>
      </w:pPr>
      <w:r w:rsidRPr="008505D3">
        <w:rPr>
          <w:b/>
          <w:bCs/>
        </w:rPr>
        <w:t>Pharmacy</w:t>
      </w:r>
    </w:p>
    <w:p w14:paraId="36B16472" w14:textId="63B0EBC6" w:rsidR="00E5416F" w:rsidRDefault="002A4433" w:rsidP="00E5416F">
      <w:pPr>
        <w:pStyle w:val="ListParagraph"/>
        <w:numPr>
          <w:ilvl w:val="0"/>
          <w:numId w:val="14"/>
        </w:numPr>
      </w:pPr>
      <w:r>
        <w:t>SCP</w:t>
      </w:r>
      <w:r w:rsidR="00AB5593">
        <w:t xml:space="preserve"> (Super community pharmacy) </w:t>
      </w:r>
      <w:r w:rsidR="00D82DE0">
        <w:t xml:space="preserve">from </w:t>
      </w:r>
      <w:proofErr w:type="spellStart"/>
      <w:r w:rsidR="00014511">
        <w:t>PharmAcademy</w:t>
      </w:r>
      <w:proofErr w:type="spellEnd"/>
    </w:p>
    <w:p w14:paraId="33F5E132" w14:textId="28F11671" w:rsidR="00AB5593" w:rsidRDefault="00AB5593" w:rsidP="00E5416F">
      <w:pPr>
        <w:pStyle w:val="ListParagraph"/>
        <w:numPr>
          <w:ilvl w:val="0"/>
          <w:numId w:val="14"/>
        </w:numPr>
      </w:pPr>
      <w:r>
        <w:t xml:space="preserve">Oncology </w:t>
      </w:r>
      <w:r w:rsidR="006A1DAD">
        <w:t xml:space="preserve">pharmacy from </w:t>
      </w:r>
      <w:proofErr w:type="spellStart"/>
      <w:r w:rsidR="006A1DAD">
        <w:t>Medix</w:t>
      </w:r>
      <w:proofErr w:type="spellEnd"/>
    </w:p>
    <w:p w14:paraId="6D080CB2" w14:textId="0B96461D" w:rsidR="006A1DAD" w:rsidRDefault="006A1DAD" w:rsidP="00E5416F">
      <w:pPr>
        <w:pStyle w:val="ListParagraph"/>
        <w:numPr>
          <w:ilvl w:val="0"/>
          <w:numId w:val="14"/>
        </w:numPr>
      </w:pPr>
      <w:r>
        <w:t xml:space="preserve">Surgical pharmacist from </w:t>
      </w:r>
      <w:proofErr w:type="spellStart"/>
      <w:r>
        <w:t>Zewail</w:t>
      </w:r>
      <w:proofErr w:type="spellEnd"/>
      <w:r>
        <w:t xml:space="preserve"> </w:t>
      </w:r>
      <w:r w:rsidR="008505D3">
        <w:t>University</w:t>
      </w:r>
    </w:p>
    <w:p w14:paraId="02AFF0EE" w14:textId="1723127E" w:rsidR="008115E5" w:rsidRDefault="003F6F58">
      <w:pPr>
        <w:pStyle w:val="Heading1"/>
      </w:pPr>
      <w:r>
        <w:t>OTher</w:t>
      </w:r>
    </w:p>
    <w:p w14:paraId="37CA7A0C" w14:textId="6C02E439" w:rsidR="008115E5" w:rsidRDefault="00D064A0">
      <w:pPr>
        <w:pStyle w:val="ListBullet"/>
      </w:pPr>
      <w:r>
        <w:t xml:space="preserve">Much fun: </w:t>
      </w:r>
      <w:r w:rsidR="00870791">
        <w:t xml:space="preserve">Anime, BBQ, Outing, </w:t>
      </w:r>
      <w:r w:rsidR="00536293">
        <w:t>Social gathering</w:t>
      </w:r>
    </w:p>
    <w:sectPr w:rsidR="008115E5" w:rsidSect="006919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98CD" w14:textId="77777777" w:rsidR="00663BD9" w:rsidRDefault="00663BD9">
      <w:r>
        <w:separator/>
      </w:r>
    </w:p>
  </w:endnote>
  <w:endnote w:type="continuationSeparator" w:id="0">
    <w:p w14:paraId="01982358" w14:textId="77777777" w:rsidR="00663BD9" w:rsidRDefault="00663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30007" w14:textId="77777777" w:rsidR="00884409" w:rsidRDefault="00884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883D4" w14:textId="77777777"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41EDA" w14:textId="77777777" w:rsidR="00884409" w:rsidRDefault="00884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C117" w14:textId="77777777" w:rsidR="00663BD9" w:rsidRDefault="00663BD9">
      <w:r>
        <w:separator/>
      </w:r>
    </w:p>
  </w:footnote>
  <w:footnote w:type="continuationSeparator" w:id="0">
    <w:p w14:paraId="70ACC9C9" w14:textId="77777777" w:rsidR="00663BD9" w:rsidRDefault="00663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90E4" w14:textId="77777777" w:rsidR="00884409" w:rsidRDefault="008844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C202" w14:textId="77777777"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8A15B82" wp14:editId="61409332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8567BD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A1F51" w14:textId="77777777"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5BC081" wp14:editId="3CD61A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C66D9" w14:textId="77777777" w:rsidR="00884409" w:rsidRDefault="00884409" w:rsidP="008844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208778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55BC08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">
              <v:shape id="Frame 5" o:spid="_x0000_s1027" style="position:absolute;left:1333;width:73152;height:96012;visibility:visible;mso-wrap-style:square;v-text-anchor:middle" coordsize="7315200,9601200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" adj="-11796480,,5400" path="m,l7315200,r,9601200l,9601200,,xm190488,190488r,9220224l7124712,9410712r,-9220224l190488,190488xe" fillcolor="#e3ab47 [3204]" stroked="f" strokeweight="1pt">
                <v:stroke joinstyle="miter"/>
                <v:formulas/>
                <v:path arrowok="t" o:connecttype="custom" o:connectlocs="0,0;7315200,0;7315200,9601200;0,9601200;0,0;190488,190488;190488,9410712;7124712,9410712;7124712,190488;190488,190488" o:connectangles="0,0,0,0,0,0,0,0,0,0" textboxrect="0,0,7315200,9601200"/>
                <v:textbox>
                  <w:txbxContent>
                    <w:p w14:paraId="710C66D9" w14:textId="77777777" w:rsidR="00884409" w:rsidRDefault="00884409" w:rsidP="00884409">
                      <w:pPr>
                        <w:jc w:val="center"/>
                      </w:pPr>
                    </w:p>
                  </w:txbxContent>
                </v:textbox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B208778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02144"/>
    <w:multiLevelType w:val="hybridMultilevel"/>
    <w:tmpl w:val="B524C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F7512"/>
    <w:multiLevelType w:val="hybridMultilevel"/>
    <w:tmpl w:val="E9843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107417"/>
    <w:multiLevelType w:val="hybridMultilevel"/>
    <w:tmpl w:val="EB4A1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E3684D"/>
    <w:multiLevelType w:val="hybridMultilevel"/>
    <w:tmpl w:val="5F8C1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7636AC"/>
    <w:multiLevelType w:val="hybridMultilevel"/>
    <w:tmpl w:val="38C069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99325E"/>
    <w:multiLevelType w:val="hybridMultilevel"/>
    <w:tmpl w:val="00F4EC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311C4F"/>
    <w:multiLevelType w:val="hybridMultilevel"/>
    <w:tmpl w:val="5D588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A4348"/>
    <w:multiLevelType w:val="hybridMultilevel"/>
    <w:tmpl w:val="09927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655F3"/>
    <w:multiLevelType w:val="hybridMultilevel"/>
    <w:tmpl w:val="27A8C98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511E335E"/>
    <w:multiLevelType w:val="hybridMultilevel"/>
    <w:tmpl w:val="C422E7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38456A"/>
    <w:multiLevelType w:val="hybridMultilevel"/>
    <w:tmpl w:val="50E6F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75DD4"/>
    <w:multiLevelType w:val="hybridMultilevel"/>
    <w:tmpl w:val="D4B84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66A33"/>
    <w:multiLevelType w:val="hybridMultilevel"/>
    <w:tmpl w:val="FC248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131D1"/>
    <w:multiLevelType w:val="hybridMultilevel"/>
    <w:tmpl w:val="E1981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67D99"/>
    <w:multiLevelType w:val="hybridMultilevel"/>
    <w:tmpl w:val="5C244E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243770">
    <w:abstractNumId w:val="9"/>
  </w:num>
  <w:num w:numId="2" w16cid:durableId="1671299934">
    <w:abstractNumId w:val="19"/>
  </w:num>
  <w:num w:numId="3" w16cid:durableId="2108041695">
    <w:abstractNumId w:val="13"/>
  </w:num>
  <w:num w:numId="4" w16cid:durableId="1260214563">
    <w:abstractNumId w:val="7"/>
  </w:num>
  <w:num w:numId="5" w16cid:durableId="1672566310">
    <w:abstractNumId w:val="6"/>
  </w:num>
  <w:num w:numId="6" w16cid:durableId="103578977">
    <w:abstractNumId w:val="5"/>
  </w:num>
  <w:num w:numId="7" w16cid:durableId="877813874">
    <w:abstractNumId w:val="4"/>
  </w:num>
  <w:num w:numId="8" w16cid:durableId="159976166">
    <w:abstractNumId w:val="8"/>
  </w:num>
  <w:num w:numId="9" w16cid:durableId="1468162514">
    <w:abstractNumId w:val="3"/>
  </w:num>
  <w:num w:numId="10" w16cid:durableId="1334607388">
    <w:abstractNumId w:val="2"/>
  </w:num>
  <w:num w:numId="11" w16cid:durableId="1914705757">
    <w:abstractNumId w:val="1"/>
  </w:num>
  <w:num w:numId="12" w16cid:durableId="1898055420">
    <w:abstractNumId w:val="0"/>
  </w:num>
  <w:num w:numId="13" w16cid:durableId="1623876519">
    <w:abstractNumId w:val="24"/>
  </w:num>
  <w:num w:numId="14" w16cid:durableId="323166242">
    <w:abstractNumId w:val="26"/>
  </w:num>
  <w:num w:numId="15" w16cid:durableId="1247223707">
    <w:abstractNumId w:val="18"/>
  </w:num>
  <w:num w:numId="16" w16cid:durableId="936135915">
    <w:abstractNumId w:val="16"/>
  </w:num>
  <w:num w:numId="17" w16cid:durableId="665129818">
    <w:abstractNumId w:val="11"/>
  </w:num>
  <w:num w:numId="18" w16cid:durableId="1964269066">
    <w:abstractNumId w:val="25"/>
  </w:num>
  <w:num w:numId="19" w16cid:durableId="1456829720">
    <w:abstractNumId w:val="27"/>
  </w:num>
  <w:num w:numId="20" w16cid:durableId="1123310270">
    <w:abstractNumId w:val="10"/>
  </w:num>
  <w:num w:numId="21" w16cid:durableId="1684092708">
    <w:abstractNumId w:val="15"/>
  </w:num>
  <w:num w:numId="22" w16cid:durableId="2081907278">
    <w:abstractNumId w:val="12"/>
  </w:num>
  <w:num w:numId="23" w16cid:durableId="1130901228">
    <w:abstractNumId w:val="21"/>
  </w:num>
  <w:num w:numId="24" w16cid:durableId="732314543">
    <w:abstractNumId w:val="23"/>
  </w:num>
  <w:num w:numId="25" w16cid:durableId="1766413154">
    <w:abstractNumId w:val="14"/>
  </w:num>
  <w:num w:numId="26" w16cid:durableId="664015674">
    <w:abstractNumId w:val="20"/>
  </w:num>
  <w:num w:numId="27" w16cid:durableId="758404803">
    <w:abstractNumId w:val="17"/>
  </w:num>
  <w:num w:numId="28" w16cid:durableId="16070835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81"/>
    <w:rsid w:val="00014511"/>
    <w:rsid w:val="000610E2"/>
    <w:rsid w:val="00073FB1"/>
    <w:rsid w:val="000C658C"/>
    <w:rsid w:val="000F69DB"/>
    <w:rsid w:val="00107BAF"/>
    <w:rsid w:val="00130909"/>
    <w:rsid w:val="001C230C"/>
    <w:rsid w:val="00212FD6"/>
    <w:rsid w:val="00271D19"/>
    <w:rsid w:val="002A202E"/>
    <w:rsid w:val="002A4433"/>
    <w:rsid w:val="002C4418"/>
    <w:rsid w:val="002E44AE"/>
    <w:rsid w:val="003073CE"/>
    <w:rsid w:val="00347C6A"/>
    <w:rsid w:val="00354322"/>
    <w:rsid w:val="003758FA"/>
    <w:rsid w:val="00381DDB"/>
    <w:rsid w:val="00382091"/>
    <w:rsid w:val="00386FB8"/>
    <w:rsid w:val="003A62C3"/>
    <w:rsid w:val="003F6F58"/>
    <w:rsid w:val="0040421D"/>
    <w:rsid w:val="00415872"/>
    <w:rsid w:val="004713A8"/>
    <w:rsid w:val="004718BC"/>
    <w:rsid w:val="00487981"/>
    <w:rsid w:val="004F7EE6"/>
    <w:rsid w:val="00536293"/>
    <w:rsid w:val="00580950"/>
    <w:rsid w:val="00592825"/>
    <w:rsid w:val="005A43D5"/>
    <w:rsid w:val="006321C5"/>
    <w:rsid w:val="00635C4F"/>
    <w:rsid w:val="00663BD9"/>
    <w:rsid w:val="00691927"/>
    <w:rsid w:val="00693D81"/>
    <w:rsid w:val="006A1DAD"/>
    <w:rsid w:val="006F1B8F"/>
    <w:rsid w:val="007603AF"/>
    <w:rsid w:val="007C1F52"/>
    <w:rsid w:val="007E27BB"/>
    <w:rsid w:val="007E73AA"/>
    <w:rsid w:val="007F18F5"/>
    <w:rsid w:val="008115E5"/>
    <w:rsid w:val="00814759"/>
    <w:rsid w:val="00826629"/>
    <w:rsid w:val="008505D3"/>
    <w:rsid w:val="00856614"/>
    <w:rsid w:val="00870791"/>
    <w:rsid w:val="00872543"/>
    <w:rsid w:val="00884409"/>
    <w:rsid w:val="008A7ED4"/>
    <w:rsid w:val="008F1D52"/>
    <w:rsid w:val="00914D2C"/>
    <w:rsid w:val="00920B1E"/>
    <w:rsid w:val="00A158D9"/>
    <w:rsid w:val="00A562A0"/>
    <w:rsid w:val="00AB5593"/>
    <w:rsid w:val="00AD3895"/>
    <w:rsid w:val="00B23023"/>
    <w:rsid w:val="00B61AB2"/>
    <w:rsid w:val="00B85920"/>
    <w:rsid w:val="00BB3338"/>
    <w:rsid w:val="00C65AC8"/>
    <w:rsid w:val="00D064A0"/>
    <w:rsid w:val="00D475CF"/>
    <w:rsid w:val="00D82DE0"/>
    <w:rsid w:val="00D8373E"/>
    <w:rsid w:val="00DA5F56"/>
    <w:rsid w:val="00DB3185"/>
    <w:rsid w:val="00DC28D6"/>
    <w:rsid w:val="00DD760C"/>
    <w:rsid w:val="00DE2B66"/>
    <w:rsid w:val="00E07714"/>
    <w:rsid w:val="00E20155"/>
    <w:rsid w:val="00E40C7E"/>
    <w:rsid w:val="00E5416F"/>
    <w:rsid w:val="00E60A2B"/>
    <w:rsid w:val="00ED3D97"/>
    <w:rsid w:val="00EF5CA1"/>
    <w:rsid w:val="00F01E44"/>
    <w:rsid w:val="00F705E7"/>
    <w:rsid w:val="00F7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D826E"/>
  <w15:chartTrackingRefBased/>
  <w15:docId w15:val="{E318E3B6-FAEB-AC44-8E17-3A25C68F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487981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mostafa447@outlook.com" TargetMode="External" /><Relationship Id="rId13" Type="http://schemas.openxmlformats.org/officeDocument/2006/relationships/footer" Target="footer2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linktr.ee/AhmedMostafa447" TargetMode="External" /><Relationship Id="rId14" Type="http://schemas.openxmlformats.org/officeDocument/2006/relationships/header" Target="header3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7B297FD-C9CD-2441-885A-7D6A5D192EC1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CBD4DF556A5C4ABECC28EFBE2B5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DFCC7-1283-7640-B626-02452F885497}"/>
      </w:docPartPr>
      <w:docPartBody>
        <w:p w:rsidR="00823D2D" w:rsidRDefault="00823D2D">
          <w:pPr>
            <w:pStyle w:val="DCCBD4DF556A5C4ABECC28EFBE2B567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2635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F8"/>
    <w:rsid w:val="00823D2D"/>
    <w:rsid w:val="0090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DCCBD4DF556A5C4ABECC28EFBE2B5670">
    <w:name w:val="DCCBD4DF556A5C4ABECC28EFBE2B56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BC31-05A1-4862-8BF6-6BE04D84EA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%7b87B297FD-C9CD-2441-885A-7D6A5D192EC1%7dtf50002018.dotx</Template>
  <TotalTime>15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mostafa ayoub</dc:creator>
  <cp:keywords/>
  <dc:description/>
  <cp:lastModifiedBy>ahmad mostafa ayoub</cp:lastModifiedBy>
  <cp:revision>2</cp:revision>
  <dcterms:created xsi:type="dcterms:W3CDTF">2023-07-07T14:42:00Z</dcterms:created>
  <dcterms:modified xsi:type="dcterms:W3CDTF">2023-07-07T14:42:00Z</dcterms:modified>
</cp:coreProperties>
</file>